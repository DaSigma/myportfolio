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223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232"/>
        <w:gridCol w:w="4545"/>
      </w:tblGrid>
      <w:tr w:rsidR="00D92B95" w14:paraId="62DAAFAB" w14:textId="77777777" w:rsidTr="00FD41C9">
        <w:trPr>
          <w:trHeight w:hRule="exact" w:val="1451"/>
        </w:trPr>
        <w:tc>
          <w:tcPr>
            <w:tcW w:w="5232" w:type="dxa"/>
            <w:vAlign w:val="bottom"/>
          </w:tcPr>
          <w:p w14:paraId="53E89623" w14:textId="77777777" w:rsidR="00DA34C9" w:rsidRDefault="00CF0DAB" w:rsidP="00C84833">
            <w:pPr>
              <w:pStyle w:val="Title"/>
            </w:pPr>
            <w:r>
              <w:t>Delvon</w:t>
            </w:r>
            <w:r w:rsidR="0080016A">
              <w:t xml:space="preserve"> Fontenot</w:t>
            </w:r>
          </w:p>
          <w:p w14:paraId="03273ADC" w14:textId="77777777" w:rsidR="00C84833" w:rsidRDefault="0080016A" w:rsidP="00C84833">
            <w:pPr>
              <w:pStyle w:val="Title"/>
              <w:rPr>
                <w:sz w:val="22"/>
                <w:szCs w:val="22"/>
              </w:rPr>
            </w:pPr>
            <w:r w:rsidRPr="0080016A">
              <w:rPr>
                <w:sz w:val="22"/>
                <w:szCs w:val="22"/>
              </w:rPr>
              <w:t>Software Developer</w:t>
            </w:r>
          </w:p>
          <w:p w14:paraId="4604215A" w14:textId="77777777" w:rsidR="004C5690" w:rsidRDefault="004C5690" w:rsidP="00C84833">
            <w:pPr>
              <w:pStyle w:val="Title"/>
            </w:pPr>
          </w:p>
          <w:p w14:paraId="6E22C0B0" w14:textId="22D7A5E6" w:rsidR="00EB2308" w:rsidRDefault="00EB2308" w:rsidP="00C84833">
            <w:pPr>
              <w:pStyle w:val="Title"/>
            </w:pPr>
          </w:p>
        </w:tc>
        <w:tc>
          <w:tcPr>
            <w:tcW w:w="4545" w:type="dxa"/>
            <w:vAlign w:val="bottom"/>
          </w:tcPr>
          <w:tbl>
            <w:tblPr>
              <w:tblStyle w:val="TableGrid"/>
              <w:tblW w:w="432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843"/>
              <w:gridCol w:w="477"/>
            </w:tblGrid>
            <w:tr w:rsidR="00FD41C9" w:rsidRPr="009D0878" w14:paraId="49C082EE" w14:textId="77777777" w:rsidTr="00DA34C9">
              <w:trPr>
                <w:trHeight w:val="162"/>
              </w:trPr>
              <w:tc>
                <w:tcPr>
                  <w:tcW w:w="3843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64700AB" w14:textId="03BF4C6A" w:rsidR="004E2970" w:rsidRPr="009D0878" w:rsidRDefault="00CF0DAB" w:rsidP="004E2970">
                  <w:pPr>
                    <w:pStyle w:val="ContactInfo"/>
                  </w:pPr>
                  <w:r>
                    <w:t>142 Rolling Oaks Dr, Opelousas</w:t>
                  </w:r>
                </w:p>
              </w:tc>
              <w:tc>
                <w:tcPr>
                  <w:tcW w:w="477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CF18D25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EDB8660" wp14:editId="36BED6C9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D9F72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FD41C9" w:rsidRPr="009D0878" w14:paraId="642238FF" w14:textId="77777777" w:rsidTr="00DA34C9">
              <w:trPr>
                <w:trHeight w:val="162"/>
              </w:trPr>
              <w:tc>
                <w:tcPr>
                  <w:tcW w:w="3843" w:type="dxa"/>
                  <w:tcMar>
                    <w:left w:w="720" w:type="dxa"/>
                    <w:right w:w="29" w:type="dxa"/>
                  </w:tcMar>
                </w:tcPr>
                <w:p w14:paraId="796BD107" w14:textId="658C0BCE" w:rsidR="00932D92" w:rsidRPr="009D0878" w:rsidRDefault="00CF0DAB" w:rsidP="00932D92">
                  <w:pPr>
                    <w:pStyle w:val="ContactInfo"/>
                  </w:pPr>
                  <w:r>
                    <w:t>337.418.0664</w:t>
                  </w:r>
                </w:p>
              </w:tc>
              <w:tc>
                <w:tcPr>
                  <w:tcW w:w="477" w:type="dxa"/>
                  <w:tcMar>
                    <w:left w:w="0" w:type="dxa"/>
                    <w:right w:w="0" w:type="dxa"/>
                  </w:tcMar>
                </w:tcPr>
                <w:p w14:paraId="383F0150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242A28D" wp14:editId="6162EAA4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6A41BB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FD41C9" w:rsidRPr="009D0878" w14:paraId="7F0F04E5" w14:textId="77777777" w:rsidTr="00DA34C9">
              <w:trPr>
                <w:trHeight w:val="162"/>
              </w:trPr>
              <w:tc>
                <w:tcPr>
                  <w:tcW w:w="3843" w:type="dxa"/>
                  <w:tcMar>
                    <w:left w:w="720" w:type="dxa"/>
                    <w:right w:w="29" w:type="dxa"/>
                  </w:tcMar>
                </w:tcPr>
                <w:p w14:paraId="0FF16DCD" w14:textId="4C0A8ED1" w:rsidR="00932D92" w:rsidRPr="009D0878" w:rsidRDefault="00CF0DAB" w:rsidP="00932D92">
                  <w:pPr>
                    <w:pStyle w:val="ContactInfo"/>
                  </w:pPr>
                  <w:r>
                    <w:t>delvonf@gmail.com</w:t>
                  </w:r>
                </w:p>
              </w:tc>
              <w:tc>
                <w:tcPr>
                  <w:tcW w:w="477" w:type="dxa"/>
                  <w:tcMar>
                    <w:left w:w="0" w:type="dxa"/>
                    <w:right w:w="0" w:type="dxa"/>
                  </w:tcMar>
                </w:tcPr>
                <w:p w14:paraId="3C0DF8D0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AD0733D" wp14:editId="19E1C6F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CE022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FD41C9" w:rsidRPr="009D0878" w14:paraId="79DEB440" w14:textId="77777777" w:rsidTr="00DA34C9">
              <w:trPr>
                <w:trHeight w:val="162"/>
              </w:trPr>
              <w:tc>
                <w:tcPr>
                  <w:tcW w:w="3843" w:type="dxa"/>
                  <w:tcMar>
                    <w:left w:w="720" w:type="dxa"/>
                    <w:right w:w="29" w:type="dxa"/>
                  </w:tcMar>
                </w:tcPr>
                <w:p w14:paraId="7E3BD460" w14:textId="1854FFA4" w:rsidR="00F91F49" w:rsidRPr="000A655A" w:rsidRDefault="00F91F49" w:rsidP="000A655A">
                  <w:pPr>
                    <w:pStyle w:val="ContactInfo"/>
                    <w:rPr>
                      <w:rFonts w:ascii="Segoe UI" w:hAnsi="Segoe UI" w:cs="Segoe UI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bdr w:val="none" w:sz="0" w:space="0" w:color="auto" w:frame="1"/>
                      <w:shd w:val="clear" w:color="auto" w:fill="FFFFFF"/>
                    </w:rPr>
                    <w:t xml:space="preserve">www.linkedin.com/in/delvon-fontenot  </w:t>
                  </w:r>
                </w:p>
              </w:tc>
              <w:tc>
                <w:tcPr>
                  <w:tcW w:w="477" w:type="dxa"/>
                  <w:tcMar>
                    <w:left w:w="0" w:type="dxa"/>
                    <w:right w:w="0" w:type="dxa"/>
                  </w:tcMar>
                </w:tcPr>
                <w:p w14:paraId="584F6B92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59A1F50" wp14:editId="04AFFB09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7F9A92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FD41C9" w:rsidRPr="009D0878" w14:paraId="02FA4DC3" w14:textId="77777777" w:rsidTr="00DA34C9">
              <w:trPr>
                <w:trHeight w:val="162"/>
              </w:trPr>
              <w:tc>
                <w:tcPr>
                  <w:tcW w:w="3843" w:type="dxa"/>
                  <w:tcMar>
                    <w:left w:w="720" w:type="dxa"/>
                    <w:right w:w="29" w:type="dxa"/>
                  </w:tcMar>
                </w:tcPr>
                <w:p w14:paraId="331C609B" w14:textId="188DBBB1" w:rsidR="00FD41C9" w:rsidRDefault="00FD41C9" w:rsidP="00FD41C9">
                  <w:pPr>
                    <w:pStyle w:val="ContactInfo"/>
                    <w:rPr>
                      <w:rFonts w:ascii="Segoe UI" w:hAnsi="Segoe UI" w:cs="Segoe UI"/>
                      <w:bdr w:val="none" w:sz="0" w:space="0" w:color="auto" w:frame="1"/>
                      <w:shd w:val="clear" w:color="auto" w:fill="FFFFFF"/>
                    </w:rPr>
                  </w:pPr>
                </w:p>
              </w:tc>
              <w:tc>
                <w:tcPr>
                  <w:tcW w:w="477" w:type="dxa"/>
                  <w:tcMar>
                    <w:left w:w="0" w:type="dxa"/>
                    <w:right w:w="0" w:type="dxa"/>
                  </w:tcMar>
                </w:tcPr>
                <w:p w14:paraId="62B2DDF8" w14:textId="2C2ACBC7" w:rsidR="00FD41C9" w:rsidRPr="009D0878" w:rsidRDefault="00FD41C9" w:rsidP="00FD41C9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FD41C9" w:rsidRPr="009D0878" w14:paraId="09250C30" w14:textId="77777777" w:rsidTr="00DA34C9">
              <w:trPr>
                <w:trHeight w:val="162"/>
              </w:trPr>
              <w:tc>
                <w:tcPr>
                  <w:tcW w:w="3843" w:type="dxa"/>
                  <w:tcMar>
                    <w:left w:w="720" w:type="dxa"/>
                    <w:right w:w="29" w:type="dxa"/>
                  </w:tcMar>
                </w:tcPr>
                <w:p w14:paraId="6FB5F0E3" w14:textId="4CC0F215" w:rsidR="00FD41C9" w:rsidRPr="009D0878" w:rsidRDefault="00FD41C9" w:rsidP="00FD41C9">
                  <w:pPr>
                    <w:pStyle w:val="ContactInfo"/>
                    <w:jc w:val="left"/>
                  </w:pPr>
                </w:p>
              </w:tc>
              <w:tc>
                <w:tcPr>
                  <w:tcW w:w="477" w:type="dxa"/>
                  <w:tcMar>
                    <w:left w:w="0" w:type="dxa"/>
                    <w:right w:w="0" w:type="dxa"/>
                  </w:tcMar>
                </w:tcPr>
                <w:p w14:paraId="31E71533" w14:textId="3FF8F44D" w:rsidR="00FD41C9" w:rsidRPr="009D0878" w:rsidRDefault="00FD41C9" w:rsidP="00FD41C9">
                  <w:pPr>
                    <w:pStyle w:val="Icons"/>
                    <w:jc w:val="left"/>
                  </w:pPr>
                </w:p>
              </w:tc>
            </w:tr>
          </w:tbl>
          <w:p w14:paraId="6D514BED" w14:textId="77777777" w:rsidR="00D92B95" w:rsidRDefault="00D92B95" w:rsidP="009D3336">
            <w:pPr>
              <w:pStyle w:val="Header"/>
            </w:pPr>
          </w:p>
        </w:tc>
      </w:tr>
    </w:tbl>
    <w:p w14:paraId="7A921499" w14:textId="3C13D672" w:rsidR="00C43D65" w:rsidRPr="00F540C9" w:rsidRDefault="00F654CD" w:rsidP="0017749B">
      <w:pPr>
        <w:spacing w:after="0"/>
      </w:pPr>
      <w:r w:rsidRPr="00F540C9">
        <w:t>A</w:t>
      </w:r>
      <w:r w:rsidR="00CF0DAB" w:rsidRPr="00F540C9">
        <w:t xml:space="preserve"> </w:t>
      </w:r>
      <w:r w:rsidR="00357017" w:rsidRPr="00F540C9">
        <w:t>tech loving, enthusiastic</w:t>
      </w:r>
      <w:r w:rsidR="00CF0DAB" w:rsidRPr="00F540C9">
        <w:t xml:space="preserve"> person and an extremely fast learner looking </w:t>
      </w:r>
      <w:r w:rsidRPr="00F540C9">
        <w:t xml:space="preserve">to share my knowledge and passion </w:t>
      </w:r>
      <w:r w:rsidR="00537219" w:rsidRPr="00F540C9">
        <w:t xml:space="preserve">in the </w:t>
      </w:r>
      <w:r w:rsidR="00CF0DAB" w:rsidRPr="00F540C9">
        <w:t xml:space="preserve">field </w:t>
      </w:r>
      <w:r w:rsidR="00537219" w:rsidRPr="00F540C9">
        <w:t>of</w:t>
      </w:r>
      <w:r w:rsidR="00CF0DAB" w:rsidRPr="00F540C9">
        <w:t xml:space="preserve"> Software Development</w:t>
      </w:r>
      <w:r w:rsidRPr="00F540C9">
        <w:t xml:space="preserve"> with a great company</w:t>
      </w:r>
      <w:r w:rsidR="00CF0DAB" w:rsidRPr="00F540C9">
        <w:t xml:space="preserve">. </w:t>
      </w:r>
    </w:p>
    <w:p w14:paraId="512D3DD9" w14:textId="029E4041" w:rsidR="00AD13CB" w:rsidRDefault="001A66A0" w:rsidP="0017749B">
      <w:pPr>
        <w:pStyle w:val="Heading1"/>
        <w:spacing w:before="120" w:after="0"/>
      </w:pPr>
      <w:sdt>
        <w:sdtPr>
          <w:alias w:val="Skills:"/>
          <w:tag w:val="Skills:"/>
          <w:id w:val="-891506033"/>
          <w:placeholder>
            <w:docPart w:val="903AB8A09B074827854E9B9740493D41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  <w:r w:rsidR="00DE590F">
        <w:t xml:space="preserve"> * </w:t>
      </w:r>
      <w:r w:rsidR="0080016A">
        <w:t>-</w:t>
      </w:r>
      <w:r w:rsidR="00DE590F">
        <w:t xml:space="preserve"> *****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1459"/>
        <w:gridCol w:w="3717"/>
        <w:gridCol w:w="4184"/>
      </w:tblGrid>
      <w:tr w:rsidR="000A655A" w14:paraId="432A0DBE" w14:textId="77777777" w:rsidTr="0017749B">
        <w:tc>
          <w:tcPr>
            <w:tcW w:w="1440" w:type="dxa"/>
            <w:noWrap/>
          </w:tcPr>
          <w:p w14:paraId="235C439F" w14:textId="7D55E3DD" w:rsidR="0017749B" w:rsidRPr="0017749B" w:rsidRDefault="0017749B" w:rsidP="0017749B">
            <w:pPr>
              <w:pStyle w:val="ListBullet"/>
              <w:numPr>
                <w:ilvl w:val="0"/>
                <w:numId w:val="4"/>
              </w:numPr>
              <w:rPr>
                <w:szCs w:val="18"/>
              </w:rPr>
            </w:pPr>
            <w:r w:rsidRPr="0017749B">
              <w:rPr>
                <w:szCs w:val="18"/>
              </w:rPr>
              <w:t>C# ****</w:t>
            </w:r>
          </w:p>
          <w:p w14:paraId="4FAA88DF" w14:textId="1C3B208B" w:rsidR="000A655A" w:rsidRPr="0017749B" w:rsidRDefault="000A655A" w:rsidP="0017749B">
            <w:pPr>
              <w:pStyle w:val="ListBullet"/>
              <w:numPr>
                <w:ilvl w:val="0"/>
                <w:numId w:val="4"/>
              </w:numPr>
              <w:rPr>
                <w:szCs w:val="18"/>
              </w:rPr>
            </w:pPr>
            <w:r w:rsidRPr="0017749B">
              <w:rPr>
                <w:szCs w:val="18"/>
              </w:rPr>
              <w:t>Python **</w:t>
            </w:r>
          </w:p>
          <w:p w14:paraId="4249338B" w14:textId="349AD06A" w:rsidR="000A655A" w:rsidRPr="0017749B" w:rsidRDefault="000A655A" w:rsidP="0017749B">
            <w:pPr>
              <w:pStyle w:val="ListBullet"/>
              <w:numPr>
                <w:ilvl w:val="0"/>
                <w:numId w:val="4"/>
              </w:numPr>
              <w:rPr>
                <w:szCs w:val="18"/>
              </w:rPr>
            </w:pPr>
            <w:r w:rsidRPr="0017749B">
              <w:rPr>
                <w:szCs w:val="18"/>
              </w:rPr>
              <w:t>Java **</w:t>
            </w:r>
          </w:p>
          <w:p w14:paraId="323A5557" w14:textId="3E5D3ABF" w:rsidR="0017749B" w:rsidRPr="0017749B" w:rsidRDefault="0017749B" w:rsidP="0017749B">
            <w:pPr>
              <w:pStyle w:val="ListBullet"/>
              <w:numPr>
                <w:ilvl w:val="0"/>
                <w:numId w:val="4"/>
              </w:numPr>
            </w:pPr>
            <w:r w:rsidRPr="007F603B">
              <w:t>JavaScript ***</w:t>
            </w:r>
          </w:p>
          <w:p w14:paraId="5C51A116" w14:textId="050C9B01" w:rsidR="000A655A" w:rsidRPr="0017749B" w:rsidRDefault="000A655A" w:rsidP="0017749B">
            <w:pPr>
              <w:pStyle w:val="ListBullet"/>
              <w:numPr>
                <w:ilvl w:val="0"/>
                <w:numId w:val="4"/>
              </w:numPr>
              <w:rPr>
                <w:szCs w:val="18"/>
              </w:rPr>
            </w:pPr>
            <w:r w:rsidRPr="0017749B">
              <w:rPr>
                <w:szCs w:val="18"/>
              </w:rPr>
              <w:t>SQL ****</w:t>
            </w:r>
          </w:p>
        </w:tc>
        <w:tc>
          <w:tcPr>
            <w:tcW w:w="3702" w:type="dxa"/>
            <w:noWrap/>
            <w:tcMar>
              <w:left w:w="360" w:type="dxa"/>
              <w:right w:w="0" w:type="dxa"/>
            </w:tcMar>
            <w:vAlign w:val="center"/>
          </w:tcPr>
          <w:p w14:paraId="5A518D0F" w14:textId="314B4DB8" w:rsidR="000A655A" w:rsidRDefault="000A655A" w:rsidP="0017749B">
            <w:pPr>
              <w:pStyle w:val="ListBullet"/>
            </w:pPr>
            <w:r w:rsidRPr="007F603B">
              <w:t>CSS &amp; HTML *****</w:t>
            </w:r>
          </w:p>
          <w:p w14:paraId="30F15846" w14:textId="6340CFFD" w:rsidR="00A24889" w:rsidRDefault="00A24889" w:rsidP="00A24889">
            <w:pPr>
              <w:pStyle w:val="ListBullet"/>
            </w:pPr>
            <w:r w:rsidRPr="007F603B">
              <w:t>Mobile Application development ***</w:t>
            </w:r>
          </w:p>
          <w:p w14:paraId="1E8F8989" w14:textId="5203A39F" w:rsidR="000A655A" w:rsidRDefault="000A655A" w:rsidP="0017749B">
            <w:pPr>
              <w:pStyle w:val="ListBullet"/>
            </w:pPr>
            <w:r w:rsidRPr="007F603B">
              <w:t>Web Application Development ****</w:t>
            </w:r>
          </w:p>
          <w:p w14:paraId="70A8FE26" w14:textId="0C683480" w:rsidR="00A24889" w:rsidRDefault="00A24889" w:rsidP="00A24889">
            <w:pPr>
              <w:pStyle w:val="ListBullet"/>
            </w:pPr>
            <w:r w:rsidRPr="007F603B">
              <w:t>Data Management ***</w:t>
            </w:r>
          </w:p>
          <w:p w14:paraId="2657669C" w14:textId="2E7334D7" w:rsidR="0017749B" w:rsidRPr="007F603B" w:rsidRDefault="00A24889" w:rsidP="00A24889">
            <w:pPr>
              <w:pStyle w:val="ListBullet"/>
            </w:pPr>
            <w:r w:rsidRPr="00A24889">
              <w:t>Networking and Security ****</w:t>
            </w:r>
          </w:p>
        </w:tc>
        <w:tc>
          <w:tcPr>
            <w:tcW w:w="4176" w:type="dxa"/>
            <w:vAlign w:val="center"/>
          </w:tcPr>
          <w:p w14:paraId="65E56B56" w14:textId="4FA327CA" w:rsidR="000A655A" w:rsidRDefault="000A655A" w:rsidP="0017749B">
            <w:pPr>
              <w:pStyle w:val="ListBullet"/>
            </w:pPr>
            <w:r w:rsidRPr="007F603B">
              <w:t>Windows *****</w:t>
            </w:r>
          </w:p>
          <w:p w14:paraId="413A5397" w14:textId="448823B9" w:rsidR="0017749B" w:rsidRPr="007F603B" w:rsidRDefault="0017749B" w:rsidP="0017749B">
            <w:pPr>
              <w:pStyle w:val="ListBullet"/>
            </w:pPr>
            <w:r w:rsidRPr="007F603B">
              <w:t>Linux **</w:t>
            </w:r>
          </w:p>
          <w:p w14:paraId="6F43826F" w14:textId="77777777" w:rsidR="000A655A" w:rsidRPr="000A655A" w:rsidRDefault="000A655A" w:rsidP="0017749B">
            <w:pPr>
              <w:pStyle w:val="ListBullet"/>
            </w:pPr>
            <w:r w:rsidRPr="000A655A">
              <w:t>UI/UX Design ***</w:t>
            </w:r>
          </w:p>
          <w:p w14:paraId="58E90921" w14:textId="77777777" w:rsidR="00A24889" w:rsidRDefault="000A655A" w:rsidP="00A24889">
            <w:pPr>
              <w:pStyle w:val="ListBullet"/>
            </w:pPr>
            <w:r w:rsidRPr="000A655A">
              <w:t>Project Management ***</w:t>
            </w:r>
          </w:p>
          <w:p w14:paraId="3FE2BF21" w14:textId="58B35D7A" w:rsidR="006B5161" w:rsidRPr="0017749B" w:rsidRDefault="006B5161" w:rsidP="00A24889">
            <w:pPr>
              <w:pStyle w:val="ListBullet"/>
            </w:pPr>
            <w:r w:rsidRPr="00815286">
              <w:rPr>
                <w:rFonts w:cstheme="minorHAnsi"/>
                <w:bCs/>
                <w:szCs w:val="18"/>
              </w:rPr>
              <w:t xml:space="preserve">Xamarin </w:t>
            </w:r>
            <w:r>
              <w:rPr>
                <w:rFonts w:cstheme="minorHAnsi"/>
                <w:bCs/>
                <w:szCs w:val="18"/>
              </w:rPr>
              <w:t>***</w:t>
            </w:r>
          </w:p>
        </w:tc>
      </w:tr>
    </w:tbl>
    <w:p w14:paraId="3F5E0A84" w14:textId="77777777" w:rsidR="005B1D68" w:rsidRDefault="001A66A0" w:rsidP="0017749B">
      <w:pPr>
        <w:pStyle w:val="Heading1"/>
        <w:spacing w:before="120" w:after="0"/>
      </w:pPr>
      <w:sdt>
        <w:sdtPr>
          <w:alias w:val="Experience:"/>
          <w:tag w:val="Experience:"/>
          <w:id w:val="-898354009"/>
          <w:placeholder>
            <w:docPart w:val="0745E6E61A0643BDA0BE4EDB4A19ACC6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72669AFF" w14:textId="164B206F" w:rsidR="00CF0DAB" w:rsidRPr="00B303DA" w:rsidRDefault="00CF0DAB" w:rsidP="00513EFC">
      <w:pPr>
        <w:pStyle w:val="Heading2"/>
        <w:rPr>
          <w:rFonts w:asciiTheme="minorHAnsi" w:hAnsiTheme="minorHAnsi"/>
          <w:b w:val="0"/>
          <w:caps/>
          <w:color w:val="595959" w:themeColor="text1" w:themeTint="A6"/>
          <w:szCs w:val="20"/>
        </w:rPr>
      </w:pPr>
      <w:r w:rsidRPr="00B303DA">
        <w:rPr>
          <w:rFonts w:asciiTheme="minorHAnsi" w:hAnsiTheme="minorHAnsi"/>
          <w:b w:val="0"/>
          <w:caps/>
          <w:color w:val="595959" w:themeColor="text1" w:themeTint="A6"/>
          <w:szCs w:val="20"/>
        </w:rPr>
        <w:t xml:space="preserve">05/2019 – </w:t>
      </w:r>
      <w:r w:rsidR="005A664B">
        <w:rPr>
          <w:rFonts w:asciiTheme="minorHAnsi" w:hAnsiTheme="minorHAnsi"/>
          <w:b w:val="0"/>
          <w:caps/>
          <w:color w:val="595959" w:themeColor="text1" w:themeTint="A6"/>
          <w:szCs w:val="20"/>
        </w:rPr>
        <w:t>05/2020</w:t>
      </w:r>
      <w:r w:rsidRPr="00B303DA">
        <w:rPr>
          <w:rFonts w:asciiTheme="minorHAnsi" w:hAnsiTheme="minorHAnsi"/>
          <w:b w:val="0"/>
          <w:caps/>
          <w:color w:val="595959" w:themeColor="text1" w:themeTint="A6"/>
          <w:szCs w:val="20"/>
        </w:rPr>
        <w:t xml:space="preserve"> </w:t>
      </w:r>
    </w:p>
    <w:p w14:paraId="6F5D945C" w14:textId="4706BCDC" w:rsidR="0023705D" w:rsidRPr="00513EFC" w:rsidRDefault="00CF0DAB" w:rsidP="00513EFC">
      <w:pPr>
        <w:pStyle w:val="Heading2"/>
      </w:pPr>
      <w:r>
        <w:t>RTO Monitor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Cenergy-Shell, Houston &amp; New Orleans</w:t>
      </w:r>
    </w:p>
    <w:p w14:paraId="350B6260" w14:textId="7D167ECA" w:rsidR="00CF0DAB" w:rsidRPr="00EF726D" w:rsidRDefault="00CF0DAB" w:rsidP="00DE590F">
      <w:r w:rsidRPr="00EF726D">
        <w:t>Perform all conventional aspects of Real Time Operations (RTO) including design,</w:t>
      </w:r>
      <w:r w:rsidR="00EF726D">
        <w:t xml:space="preserve"> </w:t>
      </w:r>
      <w:r w:rsidRPr="00EF726D">
        <w:t>analysis, and/or troubleshooting. Provide technical and operational expertise to</w:t>
      </w:r>
      <w:r w:rsidR="00EF726D">
        <w:t xml:space="preserve"> </w:t>
      </w:r>
      <w:r w:rsidRPr="00EF726D">
        <w:t xml:space="preserve">internal and external customers in a professional manner. </w:t>
      </w:r>
    </w:p>
    <w:p w14:paraId="3631E2D6" w14:textId="77777777" w:rsidR="00CF0DAB" w:rsidRPr="0017749B" w:rsidRDefault="00CF0DAB" w:rsidP="00513EFC">
      <w:pPr>
        <w:pStyle w:val="Heading2"/>
        <w:rPr>
          <w:rFonts w:asciiTheme="minorHAnsi" w:hAnsiTheme="minorHAnsi" w:cstheme="minorHAnsi"/>
          <w:b w:val="0"/>
          <w:bCs/>
          <w:color w:val="424242"/>
          <w:szCs w:val="20"/>
        </w:rPr>
      </w:pPr>
      <w:r w:rsidRPr="0017749B">
        <w:rPr>
          <w:rFonts w:asciiTheme="minorHAnsi" w:hAnsiTheme="minorHAnsi" w:cstheme="minorHAnsi"/>
          <w:b w:val="0"/>
          <w:bCs/>
          <w:color w:val="424242"/>
          <w:szCs w:val="20"/>
        </w:rPr>
        <w:t>08/2000 – 05/2019</w:t>
      </w:r>
    </w:p>
    <w:p w14:paraId="2E2E481B" w14:textId="25433941" w:rsidR="00D413F9" w:rsidRPr="00513EFC" w:rsidRDefault="00CF0DAB" w:rsidP="0017749B">
      <w:pPr>
        <w:pStyle w:val="Heading2"/>
        <w:spacing w:after="0"/>
      </w:pPr>
      <w:r w:rsidRPr="00CF0DAB">
        <w:t>Senior LWD Field 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Halliburton-Sperry, Broussard</w:t>
      </w:r>
    </w:p>
    <w:p w14:paraId="11F0C841" w14:textId="6608DD16" w:rsidR="009C6362" w:rsidRPr="00D413F9" w:rsidRDefault="00CF0DAB" w:rsidP="006E019D">
      <w:pPr>
        <w:contextualSpacing/>
      </w:pPr>
      <w:r>
        <w:t>Provide technical and operational expertise to external customer in a professional</w:t>
      </w:r>
      <w:r w:rsidR="0017749B">
        <w:t xml:space="preserve"> </w:t>
      </w:r>
      <w:r>
        <w:t>manner. Provide technical consultation to all of Halliburton's clients.</w:t>
      </w:r>
    </w:p>
    <w:p w14:paraId="0F310596" w14:textId="77777777" w:rsidR="009C6362" w:rsidRDefault="001A66A0" w:rsidP="007F603B">
      <w:pPr>
        <w:pStyle w:val="Heading1"/>
        <w:spacing w:before="120"/>
      </w:pPr>
      <w:sdt>
        <w:sdtPr>
          <w:alias w:val="Education:"/>
          <w:tag w:val="Education:"/>
          <w:id w:val="543866955"/>
          <w:placeholder>
            <w:docPart w:val="8E339CE9A0AD4E198E37DEE982425171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1B3F8D63" w14:textId="54AAA081" w:rsidR="009C6362" w:rsidRPr="00B303DA" w:rsidRDefault="00CF0DAB" w:rsidP="009C6362">
      <w:pPr>
        <w:pStyle w:val="Heading1"/>
        <w:rPr>
          <w:rFonts w:asciiTheme="minorHAnsi" w:hAnsiTheme="minorHAnsi"/>
          <w:b w:val="0"/>
          <w:caps/>
          <w:color w:val="595959" w:themeColor="text1" w:themeTint="A6"/>
          <w:sz w:val="20"/>
          <w:szCs w:val="20"/>
        </w:rPr>
      </w:pPr>
      <w:r w:rsidRPr="00B303DA">
        <w:rPr>
          <w:rFonts w:asciiTheme="minorHAnsi" w:hAnsiTheme="minorHAnsi"/>
          <w:b w:val="0"/>
          <w:caps/>
          <w:color w:val="595959" w:themeColor="text1" w:themeTint="A6"/>
          <w:sz w:val="20"/>
          <w:szCs w:val="20"/>
        </w:rPr>
        <w:t xml:space="preserve">10/2017 – </w:t>
      </w:r>
      <w:r w:rsidR="00D12CC4" w:rsidRPr="00B303DA">
        <w:rPr>
          <w:rFonts w:asciiTheme="minorHAnsi" w:hAnsiTheme="minorHAnsi"/>
          <w:b w:val="0"/>
          <w:caps/>
          <w:color w:val="595959" w:themeColor="text1" w:themeTint="A6"/>
          <w:sz w:val="20"/>
          <w:szCs w:val="20"/>
        </w:rPr>
        <w:t>11/2020</w:t>
      </w:r>
      <w:r w:rsidRPr="00B303DA">
        <w:rPr>
          <w:rFonts w:asciiTheme="minorHAnsi" w:hAnsiTheme="minorHAnsi"/>
          <w:b w:val="0"/>
          <w:caps/>
          <w:color w:val="595959" w:themeColor="text1" w:themeTint="A6"/>
          <w:sz w:val="20"/>
          <w:szCs w:val="20"/>
        </w:rPr>
        <w:t xml:space="preserve"> </w:t>
      </w:r>
    </w:p>
    <w:p w14:paraId="3F9A0F3D" w14:textId="1501BCA0" w:rsidR="006E019D" w:rsidRDefault="00CF0DAB" w:rsidP="007F603B">
      <w:pPr>
        <w:pStyle w:val="Heading1"/>
        <w:spacing w:before="120"/>
        <w:rPr>
          <w:rStyle w:val="Emphasis"/>
          <w:sz w:val="20"/>
          <w:szCs w:val="20"/>
        </w:rPr>
      </w:pPr>
      <w:r w:rsidRPr="001F0503">
        <w:rPr>
          <w:rStyle w:val="Heading2Char"/>
          <w:b/>
          <w:bCs/>
        </w:rPr>
        <w:t>B.S. Software Development</w:t>
      </w:r>
      <w:r w:rsidR="00E03F71" w:rsidRPr="001F0503">
        <w:rPr>
          <w:rStyle w:val="Heading2Char"/>
        </w:rPr>
        <w:t xml:space="preserve"> </w:t>
      </w:r>
      <w:r w:rsidR="0095272C">
        <w:t>/</w:t>
      </w:r>
      <w:r w:rsidR="0070237E" w:rsidRPr="00513EFC">
        <w:t xml:space="preserve"> </w:t>
      </w:r>
      <w:r w:rsidRPr="006E019D">
        <w:rPr>
          <w:rStyle w:val="Emphasis"/>
          <w:sz w:val="20"/>
          <w:szCs w:val="20"/>
        </w:rPr>
        <w:t>WGU, Salt Lake City</w:t>
      </w:r>
    </w:p>
    <w:p w14:paraId="7EAE0D74" w14:textId="77777777" w:rsidR="00975A19" w:rsidRPr="00975A19" w:rsidRDefault="00975A19" w:rsidP="007F603B">
      <w:pPr>
        <w:pStyle w:val="Heading1"/>
        <w:spacing w:before="120"/>
        <w:rPr>
          <w:iCs/>
          <w:color w:val="595959" w:themeColor="text1" w:themeTint="A6"/>
          <w:sz w:val="20"/>
          <w:szCs w:val="20"/>
        </w:rPr>
      </w:pPr>
    </w:p>
    <w:p w14:paraId="04F31E08" w14:textId="408805D8" w:rsidR="00D12CC4" w:rsidRPr="00B303DA" w:rsidRDefault="00D12CC4" w:rsidP="0017749B">
      <w:pPr>
        <w:pStyle w:val="Heading1"/>
        <w:tabs>
          <w:tab w:val="left" w:pos="1725"/>
        </w:tabs>
        <w:spacing w:before="0" w:after="0"/>
        <w:rPr>
          <w:rFonts w:asciiTheme="minorHAnsi" w:hAnsiTheme="minorHAnsi"/>
          <w:b w:val="0"/>
          <w:caps/>
          <w:color w:val="595959" w:themeColor="text1" w:themeTint="A6"/>
          <w:sz w:val="20"/>
          <w:szCs w:val="20"/>
        </w:rPr>
      </w:pPr>
      <w:r w:rsidRPr="00B303DA">
        <w:rPr>
          <w:rFonts w:asciiTheme="minorHAnsi" w:hAnsiTheme="minorHAnsi"/>
          <w:b w:val="0"/>
          <w:caps/>
          <w:color w:val="595959" w:themeColor="text1" w:themeTint="A6"/>
          <w:sz w:val="20"/>
          <w:szCs w:val="20"/>
        </w:rPr>
        <w:t>AUGUST 2000</w:t>
      </w:r>
      <w:r w:rsidR="0017749B">
        <w:rPr>
          <w:rFonts w:asciiTheme="minorHAnsi" w:hAnsiTheme="minorHAnsi"/>
          <w:b w:val="0"/>
          <w:caps/>
          <w:color w:val="595959" w:themeColor="text1" w:themeTint="A6"/>
          <w:sz w:val="20"/>
          <w:szCs w:val="20"/>
        </w:rPr>
        <w:tab/>
      </w:r>
    </w:p>
    <w:p w14:paraId="78314EFA" w14:textId="14476760" w:rsidR="00DE590F" w:rsidRDefault="00CF0DAB" w:rsidP="007F603B">
      <w:pPr>
        <w:pStyle w:val="Heading2"/>
        <w:rPr>
          <w:rStyle w:val="Emphasis"/>
        </w:rPr>
      </w:pPr>
      <w:r w:rsidRPr="00CF0DAB">
        <w:t>A</w:t>
      </w:r>
      <w:r>
        <w:t>.</w:t>
      </w:r>
      <w:r w:rsidRPr="00CF0DAB">
        <w:t>S</w:t>
      </w:r>
      <w:r>
        <w:t>.</w:t>
      </w:r>
      <w:r w:rsidRPr="00CF0DAB">
        <w:t xml:space="preserve"> Electronics Technology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Remington, Lafayette</w:t>
      </w:r>
    </w:p>
    <w:p w14:paraId="12557F55" w14:textId="77777777" w:rsidR="006E019D" w:rsidRDefault="006E019D" w:rsidP="007F603B">
      <w:pPr>
        <w:pStyle w:val="Heading2"/>
      </w:pPr>
    </w:p>
    <w:p w14:paraId="4623973C" w14:textId="77777777" w:rsidR="00434074" w:rsidRDefault="00CF0DAB" w:rsidP="0017749B">
      <w:pPr>
        <w:pStyle w:val="Heading1"/>
        <w:spacing w:before="0" w:after="0"/>
      </w:pPr>
      <w:r>
        <w:t>Projects</w:t>
      </w:r>
    </w:p>
    <w:p w14:paraId="5FCB4A40" w14:textId="490C874B" w:rsidR="00DA34C9" w:rsidRDefault="009C261F" w:rsidP="009C261F">
      <w:pPr>
        <w:pStyle w:val="Heading2"/>
        <w:rPr>
          <w:rFonts w:asciiTheme="minorHAnsi" w:hAnsiTheme="minorHAnsi" w:cstheme="minorHAnsi"/>
          <w:b w:val="0"/>
          <w:bCs/>
          <w:sz w:val="18"/>
          <w:szCs w:val="18"/>
          <w:u w:val="single"/>
        </w:rPr>
      </w:pPr>
      <w:r>
        <w:t xml:space="preserve">Student Course Tracker </w:t>
      </w:r>
      <w:r w:rsidRPr="0058490D">
        <w:rPr>
          <w:rFonts w:asciiTheme="minorHAnsi" w:hAnsiTheme="minorHAnsi" w:cstheme="minorHAnsi"/>
          <w:b w:val="0"/>
          <w:bCs/>
          <w:color w:val="auto"/>
          <w:sz w:val="22"/>
          <w:szCs w:val="22"/>
        </w:rPr>
        <w:t xml:space="preserve">– </w:t>
      </w:r>
      <w:r w:rsidR="00A769B0">
        <w:rPr>
          <w:rFonts w:asciiTheme="minorHAnsi" w:hAnsiTheme="minorHAnsi" w:cstheme="minorHAnsi"/>
          <w:b w:val="0"/>
          <w:bCs/>
          <w:color w:val="auto"/>
          <w:sz w:val="22"/>
          <w:szCs w:val="22"/>
        </w:rPr>
        <w:t xml:space="preserve">iOS/Android. </w:t>
      </w:r>
      <w:r w:rsidR="006B5161" w:rsidRPr="006B5161">
        <w:rPr>
          <w:rFonts w:asciiTheme="minorHAnsi" w:hAnsiTheme="minorHAnsi" w:cstheme="minorHAnsi"/>
          <w:b w:val="0"/>
          <w:bCs/>
          <w:color w:val="auto"/>
          <w:sz w:val="18"/>
          <w:szCs w:val="18"/>
        </w:rPr>
        <w:t>A multiple-screen/cross platform mobile application for WGU students to track their academic terms, courses associated with each term, and assessments associated with each course. Created with</w:t>
      </w:r>
      <w:bookmarkStart w:id="0" w:name="_Hlk65234680"/>
      <w:r w:rsidR="006B5161" w:rsidRPr="006B5161">
        <w:rPr>
          <w:rFonts w:asciiTheme="minorHAnsi" w:hAnsiTheme="minorHAnsi" w:cstheme="minorHAnsi"/>
          <w:b w:val="0"/>
          <w:bCs/>
          <w:color w:val="auto"/>
          <w:sz w:val="18"/>
          <w:szCs w:val="18"/>
        </w:rPr>
        <w:t xml:space="preserve"> Xamarin Form</w:t>
      </w:r>
      <w:bookmarkEnd w:id="0"/>
      <w:r w:rsidR="006B5161" w:rsidRPr="006B5161">
        <w:rPr>
          <w:rFonts w:asciiTheme="minorHAnsi" w:hAnsiTheme="minorHAnsi" w:cstheme="minorHAnsi"/>
          <w:b w:val="0"/>
          <w:bCs/>
          <w:color w:val="auto"/>
          <w:sz w:val="18"/>
          <w:szCs w:val="18"/>
        </w:rPr>
        <w:t>s</w:t>
      </w:r>
      <w:r w:rsidR="006B5161">
        <w:rPr>
          <w:rFonts w:asciiTheme="minorHAnsi" w:hAnsiTheme="minorHAnsi" w:cstheme="minorHAnsi"/>
          <w:b w:val="0"/>
          <w:bCs/>
          <w:color w:val="auto"/>
          <w:sz w:val="18"/>
          <w:szCs w:val="18"/>
        </w:rPr>
        <w:t xml:space="preserve"> </w:t>
      </w:r>
      <w:r w:rsidRPr="007F603B">
        <w:rPr>
          <w:rFonts w:asciiTheme="minorHAnsi" w:hAnsiTheme="minorHAnsi" w:cstheme="minorHAnsi"/>
          <w:b w:val="0"/>
          <w:bCs/>
          <w:color w:val="auto"/>
          <w:sz w:val="18"/>
          <w:szCs w:val="18"/>
        </w:rPr>
        <w:t>using SQLite database.</w:t>
      </w:r>
      <w:r w:rsidR="006B5161">
        <w:rPr>
          <w:rFonts w:asciiTheme="minorHAnsi" w:hAnsiTheme="minorHAnsi" w:cstheme="minorHAnsi"/>
          <w:b w:val="0"/>
          <w:bCs/>
          <w:color w:val="auto"/>
          <w:sz w:val="18"/>
          <w:szCs w:val="18"/>
        </w:rPr>
        <w:t xml:space="preserve"> </w:t>
      </w:r>
      <w:hyperlink r:id="rId9" w:history="1">
        <w:r w:rsidR="007442CF" w:rsidRPr="004F5A11">
          <w:rPr>
            <w:rStyle w:val="Hyperlink"/>
            <w:rFonts w:asciiTheme="minorHAnsi" w:hAnsiTheme="minorHAnsi" w:cstheme="minorHAnsi"/>
            <w:b w:val="0"/>
            <w:bCs/>
            <w:sz w:val="18"/>
            <w:szCs w:val="18"/>
          </w:rPr>
          <w:t>https://github.com/DaSigma/WGUCourseTracker</w:t>
        </w:r>
      </w:hyperlink>
    </w:p>
    <w:p w14:paraId="3E6FF69A" w14:textId="77777777" w:rsidR="007442CF" w:rsidRPr="00957EB3" w:rsidRDefault="007442CF" w:rsidP="009C261F">
      <w:pPr>
        <w:pStyle w:val="Heading2"/>
        <w:rPr>
          <w:rFonts w:asciiTheme="minorHAnsi" w:hAnsiTheme="minorHAnsi" w:cstheme="minorHAnsi"/>
          <w:b w:val="0"/>
          <w:bCs/>
          <w:sz w:val="18"/>
          <w:szCs w:val="18"/>
          <w:u w:val="single"/>
        </w:rPr>
      </w:pPr>
    </w:p>
    <w:p w14:paraId="60F8C074" w14:textId="73F82636" w:rsidR="00957EB3" w:rsidRDefault="00CF0DAB" w:rsidP="00BC7376">
      <w:pPr>
        <w:contextualSpacing/>
      </w:pPr>
      <w:r w:rsidRPr="001F0503">
        <w:rPr>
          <w:rStyle w:val="Heading2Char"/>
        </w:rPr>
        <w:t>Scheduling Application</w:t>
      </w:r>
      <w:r>
        <w:t xml:space="preserve"> – </w:t>
      </w:r>
      <w:r w:rsidR="00A769B0">
        <w:t xml:space="preserve">Windows Forms. </w:t>
      </w:r>
      <w:r>
        <w:t xml:space="preserve">Advanced C# - Using provided </w:t>
      </w:r>
      <w:r w:rsidR="00DC4BE4">
        <w:t>requirements, developed d</w:t>
      </w:r>
      <w:r w:rsidR="00DC4BE4" w:rsidRPr="00DC4BE4">
        <w:t>emo Windows application using MySQL database for coaches to track athlete training schedules</w:t>
      </w:r>
      <w:r w:rsidR="00DC4BE4">
        <w:t xml:space="preserve">. </w:t>
      </w:r>
      <w:hyperlink r:id="rId10" w:history="1">
        <w:r w:rsidR="00EB52B1" w:rsidRPr="004F5A11">
          <w:rPr>
            <w:rStyle w:val="Hyperlink"/>
          </w:rPr>
          <w:t>https://github.com/DaSigma/CoverZeroScheduling</w:t>
        </w:r>
      </w:hyperlink>
    </w:p>
    <w:p w14:paraId="5F901B4A" w14:textId="77777777" w:rsidR="007442CF" w:rsidRDefault="007442CF" w:rsidP="00BC7376">
      <w:pPr>
        <w:contextualSpacing/>
      </w:pPr>
    </w:p>
    <w:p w14:paraId="15248F6F" w14:textId="69C573F4" w:rsidR="00357017" w:rsidRDefault="00CF0DAB" w:rsidP="007F603B">
      <w:pPr>
        <w:spacing w:after="0"/>
        <w:contextualSpacing/>
      </w:pPr>
      <w:r w:rsidRPr="001F0503">
        <w:rPr>
          <w:rStyle w:val="Heading2Char"/>
        </w:rPr>
        <w:t>Inventory Management System</w:t>
      </w:r>
      <w:r>
        <w:t xml:space="preserve"> – </w:t>
      </w:r>
      <w:r w:rsidR="00A769B0">
        <w:t>Windows Forms</w:t>
      </w:r>
      <w:r>
        <w:t xml:space="preserve">, </w:t>
      </w:r>
      <w:r w:rsidR="00094676">
        <w:t>C# -</w:t>
      </w:r>
      <w:r w:rsidR="00357017">
        <w:t xml:space="preserve"> Created an Inventory management system using C# with a provided GUI Mock-up, business requirements, and UML class diagram using </w:t>
      </w:r>
      <w:r w:rsidR="00094676">
        <w:t>object-oriented</w:t>
      </w:r>
      <w:r w:rsidR="00357017">
        <w:t xml:space="preserve"> programming.</w:t>
      </w:r>
    </w:p>
    <w:p w14:paraId="1959EBDF" w14:textId="27930425" w:rsidR="00357017" w:rsidRDefault="00357017" w:rsidP="0017749B">
      <w:pPr>
        <w:pStyle w:val="Heading1"/>
        <w:spacing w:before="120" w:after="0"/>
      </w:pPr>
      <w:r>
        <w:t>Awards</w:t>
      </w:r>
      <w:r w:rsidR="00593930">
        <w:t>, Certifications</w:t>
      </w:r>
      <w:r>
        <w:t xml:space="preserve"> and Memberships</w:t>
      </w:r>
    </w:p>
    <w:tbl>
      <w:tblPr>
        <w:tblStyle w:val="TableGrid"/>
        <w:tblW w:w="44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769"/>
      </w:tblGrid>
      <w:tr w:rsidR="00B303DA" w:rsidRPr="007F603B" w14:paraId="1990F771" w14:textId="77777777" w:rsidTr="000A655A">
        <w:trPr>
          <w:trHeight w:val="128"/>
        </w:trPr>
        <w:tc>
          <w:tcPr>
            <w:tcW w:w="3578" w:type="dxa"/>
            <w:noWrap/>
            <w:vAlign w:val="center"/>
          </w:tcPr>
          <w:p w14:paraId="7666C89E" w14:textId="77777777" w:rsidR="00B303DA" w:rsidRPr="007F603B" w:rsidRDefault="00B303DA" w:rsidP="001D1BA9">
            <w:pPr>
              <w:pStyle w:val="ListBullet"/>
              <w:numPr>
                <w:ilvl w:val="0"/>
                <w:numId w:val="4"/>
              </w:numPr>
              <w:rPr>
                <w:szCs w:val="18"/>
              </w:rPr>
            </w:pPr>
            <w:r>
              <w:t>CIW Advanced HTM5 &amp; CSS3 Specialist</w:t>
            </w:r>
            <w:r w:rsidRPr="007F603B">
              <w:rPr>
                <w:szCs w:val="18"/>
              </w:rPr>
              <w:t xml:space="preserve"> </w:t>
            </w:r>
          </w:p>
          <w:p w14:paraId="602B54B3" w14:textId="77777777" w:rsidR="00B303DA" w:rsidRDefault="00B303DA" w:rsidP="001D1BA9">
            <w:pPr>
              <w:pStyle w:val="ListBullet"/>
              <w:numPr>
                <w:ilvl w:val="0"/>
                <w:numId w:val="4"/>
              </w:numPr>
            </w:pPr>
            <w:r>
              <w:t>CompTIA A+ Certified</w:t>
            </w:r>
          </w:p>
          <w:p w14:paraId="795D483E" w14:textId="77777777" w:rsidR="00B303DA" w:rsidRDefault="00B303DA" w:rsidP="001D1BA9">
            <w:pPr>
              <w:pStyle w:val="ListBullet"/>
              <w:numPr>
                <w:ilvl w:val="0"/>
                <w:numId w:val="4"/>
              </w:numPr>
            </w:pPr>
            <w:r>
              <w:t>CompTIA Project+ Certified</w:t>
            </w:r>
          </w:p>
          <w:p w14:paraId="0AA95DF9" w14:textId="77777777" w:rsidR="00B303DA" w:rsidRDefault="00B303DA" w:rsidP="001D1BA9">
            <w:pPr>
              <w:pStyle w:val="ListBullet"/>
              <w:numPr>
                <w:ilvl w:val="0"/>
                <w:numId w:val="4"/>
              </w:numPr>
            </w:pPr>
            <w:r>
              <w:t>Network and Security Foundations</w:t>
            </w:r>
          </w:p>
          <w:p w14:paraId="1E86DF38" w14:textId="77777777" w:rsidR="00B303DA" w:rsidRPr="007F603B" w:rsidRDefault="00B303DA" w:rsidP="001D1BA9">
            <w:pPr>
              <w:pStyle w:val="ListBullet"/>
              <w:numPr>
                <w:ilvl w:val="0"/>
                <w:numId w:val="0"/>
              </w:numPr>
              <w:ind w:left="360"/>
              <w:rPr>
                <w:szCs w:val="18"/>
              </w:rPr>
            </w:pPr>
          </w:p>
        </w:tc>
        <w:tc>
          <w:tcPr>
            <w:tcW w:w="4761" w:type="dxa"/>
            <w:noWrap/>
            <w:tcMar>
              <w:left w:w="360" w:type="dxa"/>
              <w:right w:w="0" w:type="dxa"/>
            </w:tcMar>
            <w:vAlign w:val="center"/>
          </w:tcPr>
          <w:p w14:paraId="372E1EF1" w14:textId="77777777" w:rsidR="00B303DA" w:rsidRDefault="00B303DA" w:rsidP="001D1BA9">
            <w:pPr>
              <w:pStyle w:val="ListBullet"/>
              <w:numPr>
                <w:ilvl w:val="0"/>
                <w:numId w:val="4"/>
              </w:numPr>
            </w:pPr>
            <w:r>
              <w:t>CIW UI Designer</w:t>
            </w:r>
          </w:p>
          <w:p w14:paraId="7F65D4D8" w14:textId="77777777" w:rsidR="00B303DA" w:rsidRDefault="00B303DA" w:rsidP="001D1BA9">
            <w:pPr>
              <w:pStyle w:val="ListBullet"/>
              <w:numPr>
                <w:ilvl w:val="0"/>
                <w:numId w:val="4"/>
              </w:numPr>
            </w:pPr>
            <w:r>
              <w:t>ITIL Foundation Certificate in IT Service Management</w:t>
            </w:r>
          </w:p>
          <w:p w14:paraId="00A365BF" w14:textId="77777777" w:rsidR="00B303DA" w:rsidRDefault="00B303DA" w:rsidP="001D1BA9">
            <w:pPr>
              <w:pStyle w:val="ListBullet"/>
              <w:numPr>
                <w:ilvl w:val="0"/>
                <w:numId w:val="4"/>
              </w:numPr>
            </w:pPr>
            <w:r>
              <w:t>WGU Web Development Foundations Excellence Award</w:t>
            </w:r>
          </w:p>
          <w:p w14:paraId="17830CDB" w14:textId="77777777" w:rsidR="00B303DA" w:rsidRPr="007F603B" w:rsidRDefault="00B303DA" w:rsidP="001D1BA9">
            <w:pPr>
              <w:pStyle w:val="ListBullet"/>
              <w:numPr>
                <w:ilvl w:val="0"/>
                <w:numId w:val="0"/>
              </w:numPr>
              <w:ind w:left="360"/>
              <w:rPr>
                <w:szCs w:val="18"/>
              </w:rPr>
            </w:pPr>
          </w:p>
        </w:tc>
      </w:tr>
    </w:tbl>
    <w:p w14:paraId="6D51D70E" w14:textId="77777777" w:rsidR="00B303DA" w:rsidRPr="00BC7376" w:rsidRDefault="00B303DA" w:rsidP="0017749B"/>
    <w:sectPr w:rsidR="00B303DA" w:rsidRPr="00BC7376" w:rsidSect="00D92B95">
      <w:footerReference w:type="default" r:id="rId11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8CA3" w14:textId="77777777" w:rsidR="001A66A0" w:rsidRDefault="001A66A0" w:rsidP="00725803">
      <w:pPr>
        <w:spacing w:after="0"/>
      </w:pPr>
      <w:r>
        <w:separator/>
      </w:r>
    </w:p>
  </w:endnote>
  <w:endnote w:type="continuationSeparator" w:id="0">
    <w:p w14:paraId="5287FB2A" w14:textId="77777777" w:rsidR="001A66A0" w:rsidRDefault="001A66A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80EA7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98904" w14:textId="77777777" w:rsidR="001A66A0" w:rsidRDefault="001A66A0" w:rsidP="00725803">
      <w:pPr>
        <w:spacing w:after="0"/>
      </w:pPr>
      <w:r>
        <w:separator/>
      </w:r>
    </w:p>
  </w:footnote>
  <w:footnote w:type="continuationSeparator" w:id="0">
    <w:p w14:paraId="4AF59165" w14:textId="77777777" w:rsidR="001A66A0" w:rsidRDefault="001A66A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8F41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AB"/>
    <w:rsid w:val="00025E77"/>
    <w:rsid w:val="00027312"/>
    <w:rsid w:val="000645F2"/>
    <w:rsid w:val="00082F03"/>
    <w:rsid w:val="000835A0"/>
    <w:rsid w:val="000934A2"/>
    <w:rsid w:val="00094676"/>
    <w:rsid w:val="000A655A"/>
    <w:rsid w:val="00133A1E"/>
    <w:rsid w:val="0017749B"/>
    <w:rsid w:val="001A66A0"/>
    <w:rsid w:val="001B0955"/>
    <w:rsid w:val="001F0503"/>
    <w:rsid w:val="001F3FEE"/>
    <w:rsid w:val="00227784"/>
    <w:rsid w:val="0023705D"/>
    <w:rsid w:val="00250A31"/>
    <w:rsid w:val="00251C13"/>
    <w:rsid w:val="002922D0"/>
    <w:rsid w:val="00340B03"/>
    <w:rsid w:val="00357017"/>
    <w:rsid w:val="00380AE7"/>
    <w:rsid w:val="003A6943"/>
    <w:rsid w:val="003E21E5"/>
    <w:rsid w:val="00410BA2"/>
    <w:rsid w:val="00433281"/>
    <w:rsid w:val="00434074"/>
    <w:rsid w:val="00463C3B"/>
    <w:rsid w:val="004937AE"/>
    <w:rsid w:val="004C5690"/>
    <w:rsid w:val="004E2970"/>
    <w:rsid w:val="005026DD"/>
    <w:rsid w:val="00513EFC"/>
    <w:rsid w:val="00520A89"/>
    <w:rsid w:val="0052113B"/>
    <w:rsid w:val="00537219"/>
    <w:rsid w:val="005470E9"/>
    <w:rsid w:val="00564951"/>
    <w:rsid w:val="00573BF9"/>
    <w:rsid w:val="00573DE9"/>
    <w:rsid w:val="0058490D"/>
    <w:rsid w:val="00593930"/>
    <w:rsid w:val="005A4A49"/>
    <w:rsid w:val="005A664B"/>
    <w:rsid w:val="005B1D68"/>
    <w:rsid w:val="005F7944"/>
    <w:rsid w:val="00611B37"/>
    <w:rsid w:val="006252B4"/>
    <w:rsid w:val="00646BA2"/>
    <w:rsid w:val="00675EA0"/>
    <w:rsid w:val="006855D7"/>
    <w:rsid w:val="006B5161"/>
    <w:rsid w:val="006C08A0"/>
    <w:rsid w:val="006C47D8"/>
    <w:rsid w:val="006D2D08"/>
    <w:rsid w:val="006E019D"/>
    <w:rsid w:val="006F26A2"/>
    <w:rsid w:val="0070237E"/>
    <w:rsid w:val="00712BAD"/>
    <w:rsid w:val="00725803"/>
    <w:rsid w:val="00725CB5"/>
    <w:rsid w:val="007307A3"/>
    <w:rsid w:val="00733728"/>
    <w:rsid w:val="007442CF"/>
    <w:rsid w:val="00752315"/>
    <w:rsid w:val="007F603B"/>
    <w:rsid w:val="0080016A"/>
    <w:rsid w:val="00815286"/>
    <w:rsid w:val="00857E6B"/>
    <w:rsid w:val="008968C4"/>
    <w:rsid w:val="008D7C1C"/>
    <w:rsid w:val="008E5A2F"/>
    <w:rsid w:val="0092291B"/>
    <w:rsid w:val="00932D92"/>
    <w:rsid w:val="0095272C"/>
    <w:rsid w:val="00957EB3"/>
    <w:rsid w:val="00972024"/>
    <w:rsid w:val="00975A19"/>
    <w:rsid w:val="009A27C9"/>
    <w:rsid w:val="009C00D3"/>
    <w:rsid w:val="009C261F"/>
    <w:rsid w:val="009C6362"/>
    <w:rsid w:val="009E63E9"/>
    <w:rsid w:val="009F04D2"/>
    <w:rsid w:val="009F2BA7"/>
    <w:rsid w:val="009F6DA0"/>
    <w:rsid w:val="00A01182"/>
    <w:rsid w:val="00A24889"/>
    <w:rsid w:val="00A769B0"/>
    <w:rsid w:val="00AB1306"/>
    <w:rsid w:val="00AC5C9D"/>
    <w:rsid w:val="00AD13CB"/>
    <w:rsid w:val="00AD3FD8"/>
    <w:rsid w:val="00B303DA"/>
    <w:rsid w:val="00B370A8"/>
    <w:rsid w:val="00BC7376"/>
    <w:rsid w:val="00BD669A"/>
    <w:rsid w:val="00BF0B7F"/>
    <w:rsid w:val="00C13F2B"/>
    <w:rsid w:val="00C43D65"/>
    <w:rsid w:val="00C442A7"/>
    <w:rsid w:val="00C8331F"/>
    <w:rsid w:val="00C84833"/>
    <w:rsid w:val="00C9044F"/>
    <w:rsid w:val="00CF0DAB"/>
    <w:rsid w:val="00CF0E6E"/>
    <w:rsid w:val="00D12CC4"/>
    <w:rsid w:val="00D2420D"/>
    <w:rsid w:val="00D30382"/>
    <w:rsid w:val="00D413F9"/>
    <w:rsid w:val="00D44E50"/>
    <w:rsid w:val="00D66F3E"/>
    <w:rsid w:val="00D90060"/>
    <w:rsid w:val="00D92B95"/>
    <w:rsid w:val="00DA34C9"/>
    <w:rsid w:val="00DC1DCF"/>
    <w:rsid w:val="00DC4BE4"/>
    <w:rsid w:val="00DE590F"/>
    <w:rsid w:val="00E03F71"/>
    <w:rsid w:val="00E154B5"/>
    <w:rsid w:val="00E232F0"/>
    <w:rsid w:val="00E52791"/>
    <w:rsid w:val="00E83195"/>
    <w:rsid w:val="00E853A1"/>
    <w:rsid w:val="00EB2308"/>
    <w:rsid w:val="00EB335C"/>
    <w:rsid w:val="00EB52B1"/>
    <w:rsid w:val="00EF726D"/>
    <w:rsid w:val="00F00A4F"/>
    <w:rsid w:val="00F33CD8"/>
    <w:rsid w:val="00F4773D"/>
    <w:rsid w:val="00F540C9"/>
    <w:rsid w:val="00F654CD"/>
    <w:rsid w:val="00F91F49"/>
    <w:rsid w:val="00FD1DE2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B001F"/>
  <w15:chartTrackingRefBased/>
  <w15:docId w15:val="{FC97B62E-E9C5-40F7-B382-7D40A6C1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C9"/>
    <w:rPr>
      <w:color w:val="auto"/>
      <w:sz w:val="18"/>
    </w:rPr>
  </w:style>
  <w:style w:type="paragraph" w:styleId="Heading1">
    <w:name w:val="heading 1"/>
    <w:basedOn w:val="Normal"/>
    <w:link w:val="Heading1Char"/>
    <w:uiPriority w:val="9"/>
    <w:qFormat/>
    <w:rsid w:val="007F60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F60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20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7F603B"/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603B"/>
    <w:rPr>
      <w:rFonts w:asciiTheme="majorHAnsi" w:eastAsiaTheme="majorEastAsia" w:hAnsiTheme="majorHAnsi" w:cstheme="majorBidi"/>
      <w:b/>
      <w:color w:val="007FAB" w:themeColor="accen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DE590F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E590F"/>
    <w:rPr>
      <w:rFonts w:asciiTheme="majorHAnsi" w:eastAsiaTheme="majorEastAsia" w:hAnsiTheme="majorHAnsi" w:cstheme="majorBidi"/>
      <w:b/>
      <w:color w:val="262626" w:themeColor="text1" w:themeTint="D9"/>
      <w:kern w:val="28"/>
      <w:sz w:val="48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44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DaSigma/CoverZeroSchedul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DaSigma/WGUCourseTracke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Documents\tf1640246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3AB8A09B074827854E9B9740493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2A8BE-AE3F-446C-B0FF-4C681CA05E7E}"/>
      </w:docPartPr>
      <w:docPartBody>
        <w:p w:rsidR="00A70228" w:rsidRDefault="00A70228">
          <w:pPr>
            <w:pStyle w:val="903AB8A09B074827854E9B9740493D41"/>
          </w:pPr>
          <w:r>
            <w:t>Skills</w:t>
          </w:r>
        </w:p>
      </w:docPartBody>
    </w:docPart>
    <w:docPart>
      <w:docPartPr>
        <w:name w:val="0745E6E61A0643BDA0BE4EDB4A19A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D3CBC-7360-4603-8295-4FAAB509CBB2}"/>
      </w:docPartPr>
      <w:docPartBody>
        <w:p w:rsidR="00A70228" w:rsidRDefault="00A70228">
          <w:pPr>
            <w:pStyle w:val="0745E6E61A0643BDA0BE4EDB4A19ACC6"/>
          </w:pPr>
          <w:r w:rsidRPr="00AD3FD8">
            <w:t>Experience</w:t>
          </w:r>
        </w:p>
      </w:docPartBody>
    </w:docPart>
    <w:docPart>
      <w:docPartPr>
        <w:name w:val="8E339CE9A0AD4E198E37DEE982425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FAA27-77BA-4156-9B98-0420DCC4EC96}"/>
      </w:docPartPr>
      <w:docPartBody>
        <w:p w:rsidR="00A70228" w:rsidRDefault="00A70228">
          <w:pPr>
            <w:pStyle w:val="8E339CE9A0AD4E198E37DEE982425171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28"/>
    <w:rsid w:val="001B3963"/>
    <w:rsid w:val="002C4E93"/>
    <w:rsid w:val="00317E09"/>
    <w:rsid w:val="00331BC6"/>
    <w:rsid w:val="00421237"/>
    <w:rsid w:val="004C27F3"/>
    <w:rsid w:val="007C3B5C"/>
    <w:rsid w:val="00A70228"/>
    <w:rsid w:val="00AA18AE"/>
    <w:rsid w:val="00B33975"/>
    <w:rsid w:val="00BA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3AB8A09B074827854E9B9740493D41">
    <w:name w:val="903AB8A09B074827854E9B9740493D41"/>
  </w:style>
  <w:style w:type="paragraph" w:customStyle="1" w:styleId="0745E6E61A0643BDA0BE4EDB4A19ACC6">
    <w:name w:val="0745E6E61A0643BDA0BE4EDB4A19ACC6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8E339CE9A0AD4E198E37DEE982425171">
    <w:name w:val="8E339CE9A0AD4E198E37DEE982425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Delvon Fontenot</Abstract>
  <CompanyAddress>142 Rolling Oaks Dr, Opelousas</CompanyAddress>
  <CompanyPhone>337.418.0664</CompanyPhone>
  <CompanyFax/>
  <CompanyEmail>delvonf@gmail.com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8DD483-C576-41B2-B450-32D26BD25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tf16402467.dotx</Template>
  <TotalTime>1636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delvonf</dc:creator>
  <cp:keywords>www.linkedin.com/in/delvon-fontenot</cp:keywords>
  <dc:description/>
  <cp:lastModifiedBy>Delvon Fontenot</cp:lastModifiedBy>
  <cp:revision>15</cp:revision>
  <cp:lastPrinted>2021-06-08T15:13:00Z</cp:lastPrinted>
  <dcterms:created xsi:type="dcterms:W3CDTF">2021-02-26T15:34:00Z</dcterms:created>
  <dcterms:modified xsi:type="dcterms:W3CDTF">2021-06-08T15:14:00Z</dcterms:modified>
  <cp:category>Software Developer</cp:category>
</cp:coreProperties>
</file>